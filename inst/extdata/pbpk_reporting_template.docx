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0837" w:rsidRPr="00170837" w:rsidRDefault="00170837" w:rsidP="00170837">
      <w:pPr>
        <w:pStyle w:val="Title"/>
      </w:pPr>
      <w:r w:rsidRPr="00170837">
        <w:t xml:space="preserve">HESI PBPK model report </w:t>
      </w:r>
    </w:p>
    <w:p w:rsidR="00142DB1" w:rsidRDefault="00142DB1" w:rsidP="00142DB1">
      <w:pPr>
        <w:pStyle w:val="Heading1"/>
      </w:pPr>
      <w:r>
        <w:t>Executive Summary</w:t>
      </w:r>
    </w:p>
    <w:p w:rsidR="00142DB1" w:rsidRDefault="00142DB1" w:rsidP="00142DB1">
      <w:r>
        <w:t>User Created Section</w:t>
      </w:r>
    </w:p>
    <w:p w:rsidR="00142DB1" w:rsidRDefault="00142DB1" w:rsidP="00D33E99">
      <w:pPr>
        <w:pStyle w:val="Heading1"/>
      </w:pPr>
      <w:r>
        <w:t>Background Information</w:t>
      </w:r>
    </w:p>
    <w:p w:rsidR="00142DB1" w:rsidRDefault="00142DB1" w:rsidP="00142DB1">
      <w:r>
        <w:t>User Created Section</w:t>
      </w:r>
    </w:p>
    <w:p w:rsidR="00142DB1" w:rsidRDefault="00142DB1" w:rsidP="00142DB1">
      <w:pPr>
        <w:pStyle w:val="Heading1"/>
      </w:pPr>
      <w:r>
        <w:t>Model Purpose</w:t>
      </w:r>
    </w:p>
    <w:p w:rsidR="00142DB1" w:rsidRDefault="00142DB1" w:rsidP="00142DB1">
      <w:r>
        <w:t>User Created Section</w:t>
      </w:r>
    </w:p>
    <w:p w:rsidR="00142DB1" w:rsidRDefault="00142DB1" w:rsidP="00142DB1">
      <w:pPr>
        <w:pStyle w:val="Heading1"/>
      </w:pPr>
      <w:r>
        <w:t>Materials and Methods</w:t>
      </w:r>
    </w:p>
    <w:p w:rsidR="00142DB1" w:rsidRDefault="00142DB1" w:rsidP="00142DB1">
      <w:r>
        <w:t>User Created Section</w:t>
      </w:r>
    </w:p>
    <w:p w:rsidR="00142DB1" w:rsidRDefault="00142DB1" w:rsidP="00142DB1">
      <w:pPr>
        <w:pStyle w:val="Heading2"/>
      </w:pPr>
      <w:r>
        <w:t>Modeling Strategy</w:t>
      </w:r>
    </w:p>
    <w:p w:rsidR="00142DB1" w:rsidRDefault="00142DB1" w:rsidP="00142DB1">
      <w:r>
        <w:t>User Created Section</w:t>
      </w:r>
    </w:p>
    <w:p w:rsidR="00142DB1" w:rsidRDefault="00142DB1" w:rsidP="00142DB1">
      <w:pPr>
        <w:pStyle w:val="Heading2"/>
      </w:pPr>
      <w:r>
        <w:t>Summary of Data for Model Development and Evaluation</w:t>
      </w:r>
    </w:p>
    <w:p w:rsidR="00142DB1" w:rsidRDefault="00142DB1" w:rsidP="00142DB1">
      <w:r>
        <w:t>User Created Section</w:t>
      </w:r>
    </w:p>
    <w:p w:rsidR="00142DB1" w:rsidRDefault="00142DB1" w:rsidP="00142DB1">
      <w:pPr>
        <w:pStyle w:val="Heading2"/>
      </w:pPr>
      <w:r>
        <w:t>Model Development and Structure</w:t>
      </w:r>
    </w:p>
    <w:p w:rsidR="00142DB1" w:rsidRDefault="00142DB1" w:rsidP="00142DB1">
      <w:r>
        <w:t>Programmatic</w:t>
      </w:r>
    </w:p>
    <w:p w:rsidR="00142DB1" w:rsidRDefault="00142DB1" w:rsidP="00142DB1">
      <w:pPr>
        <w:pStyle w:val="Heading2"/>
      </w:pPr>
      <w:r>
        <w:t>Model Equations</w:t>
      </w:r>
    </w:p>
    <w:p w:rsidR="00142DB1" w:rsidRDefault="00142DB1" w:rsidP="00142DB1">
      <w:r>
        <w:t>Programmatic</w:t>
      </w:r>
    </w:p>
    <w:p w:rsidR="00142DB1" w:rsidRDefault="00142DB1" w:rsidP="00142DB1">
      <w:pPr>
        <w:pStyle w:val="Heading2"/>
      </w:pPr>
      <w:r>
        <w:t>Model Parameters</w:t>
      </w:r>
    </w:p>
    <w:p w:rsidR="00142DB1" w:rsidRDefault="00142DB1" w:rsidP="00142DB1">
      <w:r>
        <w:t>Programmatic</w:t>
      </w:r>
    </w:p>
    <w:p w:rsidR="00142DB1" w:rsidRDefault="00142DB1" w:rsidP="00142DB1">
      <w:pPr>
        <w:pStyle w:val="Heading2"/>
      </w:pPr>
      <w:r>
        <w:t>Model Simulations</w:t>
      </w:r>
    </w:p>
    <w:p w:rsidR="00142DB1" w:rsidRDefault="00142DB1" w:rsidP="00142DB1">
      <w:r>
        <w:t>Programmatic</w:t>
      </w:r>
    </w:p>
    <w:p w:rsidR="00142DB1" w:rsidRDefault="00142DB1" w:rsidP="00142DB1">
      <w:pPr>
        <w:pStyle w:val="Heading2"/>
      </w:pPr>
      <w:r>
        <w:t>Model Simulations</w:t>
      </w:r>
    </w:p>
    <w:p w:rsidR="00142DB1" w:rsidRDefault="00142DB1" w:rsidP="00142DB1">
      <w:r>
        <w:t>Programmatic</w:t>
      </w:r>
    </w:p>
    <w:p w:rsidR="00142DB1" w:rsidRDefault="00142DB1" w:rsidP="00142DB1">
      <w:pPr>
        <w:pStyle w:val="Heading2"/>
      </w:pPr>
      <w:r>
        <w:t>Software</w:t>
      </w:r>
    </w:p>
    <w:p w:rsidR="00142DB1" w:rsidRDefault="00142DB1" w:rsidP="00142DB1">
      <w:r>
        <w:t>Programmatic</w:t>
      </w:r>
    </w:p>
    <w:p w:rsidR="00142DB1" w:rsidRDefault="00142DB1" w:rsidP="00142DB1">
      <w:pPr>
        <w:pStyle w:val="Heading1"/>
      </w:pPr>
      <w:r>
        <w:t>Modeling Results</w:t>
      </w:r>
    </w:p>
    <w:p w:rsidR="00142DB1" w:rsidRDefault="00142DB1" w:rsidP="00142DB1">
      <w:r>
        <w:t>Programmatic</w:t>
      </w:r>
    </w:p>
    <w:p w:rsidR="00142DB1" w:rsidRDefault="00142DB1" w:rsidP="00142DB1">
      <w:pPr>
        <w:pStyle w:val="Heading2"/>
      </w:pPr>
      <w:r>
        <w:t>Model Evaluation</w:t>
      </w:r>
    </w:p>
    <w:p w:rsidR="00142DB1" w:rsidRDefault="00142DB1" w:rsidP="00142DB1">
      <w:r>
        <w:t>Programmatic</w:t>
      </w:r>
    </w:p>
    <w:p w:rsidR="00142DB1" w:rsidRDefault="00142DB1" w:rsidP="00142DB1">
      <w:pPr>
        <w:pStyle w:val="Heading2"/>
      </w:pPr>
      <w:r>
        <w:lastRenderedPageBreak/>
        <w:t>Variability Analyses</w:t>
      </w:r>
    </w:p>
    <w:p w:rsidR="00142DB1" w:rsidRDefault="00142DB1" w:rsidP="00142DB1">
      <w:r>
        <w:t>Programmatic</w:t>
      </w:r>
    </w:p>
    <w:p w:rsidR="00142DB1" w:rsidRDefault="00142DB1" w:rsidP="00142DB1">
      <w:pPr>
        <w:pStyle w:val="Heading2"/>
      </w:pPr>
      <w:r>
        <w:t>Model Applicability</w:t>
      </w:r>
    </w:p>
    <w:p w:rsidR="00142DB1" w:rsidRDefault="00142DB1" w:rsidP="00142DB1">
      <w:r>
        <w:t>User Created Section</w:t>
      </w:r>
    </w:p>
    <w:p w:rsidR="00142DB1" w:rsidRDefault="00142DB1" w:rsidP="00142DB1">
      <w:pPr>
        <w:pStyle w:val="Heading1"/>
      </w:pPr>
      <w:r>
        <w:t>Discussion and Conclusions</w:t>
      </w:r>
    </w:p>
    <w:p w:rsidR="00142DB1" w:rsidRDefault="00142DB1" w:rsidP="00142DB1">
      <w:r>
        <w:t>User Created Section</w:t>
      </w:r>
    </w:p>
    <w:p w:rsidR="00142DB1" w:rsidRDefault="00142DB1" w:rsidP="00142DB1">
      <w:pPr>
        <w:pStyle w:val="Heading1"/>
      </w:pPr>
      <w:r>
        <w:t>Electronic Files and Supporting Documents</w:t>
      </w:r>
    </w:p>
    <w:p w:rsidR="00142DB1" w:rsidRDefault="00142DB1" w:rsidP="00142DB1">
      <w:r>
        <w:t>User Created Section</w:t>
      </w:r>
    </w:p>
    <w:p w:rsidR="00142DB1" w:rsidRDefault="00142DB1" w:rsidP="00142DB1">
      <w:pPr>
        <w:pStyle w:val="Heading1"/>
      </w:pPr>
      <w:r>
        <w:t>Appendices</w:t>
      </w:r>
    </w:p>
    <w:p w:rsidR="00142DB1" w:rsidRDefault="00142DB1" w:rsidP="00142DB1">
      <w:r>
        <w:t>User Created Section</w:t>
      </w:r>
    </w:p>
    <w:p w:rsidR="00142DB1" w:rsidRDefault="00142DB1" w:rsidP="00142DB1">
      <w:pPr>
        <w:pStyle w:val="Heading1"/>
      </w:pPr>
      <w:r>
        <w:t>References</w:t>
      </w:r>
    </w:p>
    <w:p w:rsidR="002542AC" w:rsidRPr="00CC762B" w:rsidRDefault="002542AC" w:rsidP="00CC762B"/>
    <w:sectPr w:rsidR="002542AC" w:rsidRPr="00CC762B" w:rsidSect="00F0011E">
      <w:headerReference w:type="default" r:id="rId8"/>
      <w:footerReference w:type="default" r:id="rId9"/>
      <w:type w:val="continuous"/>
      <w:pgSz w:w="12240" w:h="15840"/>
      <w:pgMar w:top="1296" w:right="1152" w:bottom="1152" w:left="1152" w:header="64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5102" w:rsidRDefault="000B5102" w:rsidP="00625FA9">
      <w:r>
        <w:separator/>
      </w:r>
    </w:p>
  </w:endnote>
  <w:endnote w:type="continuationSeparator" w:id="0">
    <w:p w:rsidR="000B5102" w:rsidRDefault="000B5102" w:rsidP="00625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ITC Franklin Gothic Std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F81" w:rsidRPr="00CC762B" w:rsidRDefault="00130A95">
    <w:pPr>
      <w:pStyle w:val="Footer"/>
    </w:pPr>
    <w:r w:rsidRPr="00CC762B">
      <w:rPr>
        <w:rStyle w:val="PageNumber"/>
      </w:rPr>
      <w:fldChar w:fldCharType="begin"/>
    </w:r>
    <w:r w:rsidR="00942F81" w:rsidRPr="00CC762B">
      <w:rPr>
        <w:rStyle w:val="PageNumber"/>
      </w:rPr>
      <w:instrText xml:space="preserve"> PAGE </w:instrText>
    </w:r>
    <w:r w:rsidRPr="00CC762B">
      <w:rPr>
        <w:rStyle w:val="PageNumber"/>
      </w:rPr>
      <w:fldChar w:fldCharType="separate"/>
    </w:r>
    <w:r w:rsidR="0058141F">
      <w:rPr>
        <w:rStyle w:val="PageNumber"/>
        <w:noProof/>
      </w:rPr>
      <w:t>1</w:t>
    </w:r>
    <w:r w:rsidRPr="00CC762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5102" w:rsidRDefault="000B5102" w:rsidP="00625FA9">
      <w:r>
        <w:separator/>
      </w:r>
    </w:p>
  </w:footnote>
  <w:footnote w:type="continuationSeparator" w:id="0">
    <w:p w:rsidR="000B5102" w:rsidRDefault="000B5102" w:rsidP="00625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2F81" w:rsidRDefault="00135EF6" w:rsidP="00954BDB">
    <w:pPr>
      <w:pStyle w:val="Header"/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FD2CFDD" wp14:editId="157D17B8">
              <wp:simplePos x="0" y="0"/>
              <wp:positionH relativeFrom="margin">
                <wp:posOffset>0</wp:posOffset>
              </wp:positionH>
              <wp:positionV relativeFrom="paragraph">
                <wp:posOffset>297815</wp:posOffset>
              </wp:positionV>
              <wp:extent cx="6217920" cy="0"/>
              <wp:effectExtent l="0" t="0" r="15240" b="2540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22225" cap="flat" cmpd="sng">
                        <a:solidFill>
                          <a:srgbClr val="00457D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B61AAB" id="Straight Connector 2" o:spid="_x0000_s1026" style="position:absolute;z-index:251665408;visibility:visible;mso-wrap-style:square;mso-width-percent:100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1000;mso-height-percent:0;mso-width-relative:margin;mso-height-relative:margin" from="0,23.45pt" to="489.6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" strokecolor="#00457d" strokeweight="1.75pt">
              <o:lock v:ext="edit" shapetype="f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03BDCA" wp14:editId="5994E751">
              <wp:simplePos x="0" y="0"/>
              <wp:positionH relativeFrom="column">
                <wp:posOffset>-1905</wp:posOffset>
              </wp:positionH>
              <wp:positionV relativeFrom="paragraph">
                <wp:posOffset>-294640</wp:posOffset>
              </wp:positionV>
              <wp:extent cx="3074670" cy="568325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4670" cy="56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127C" w:rsidRDefault="001C127C" w:rsidP="001C127C">
                          <w:pPr>
                            <w:pStyle w:val="Header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3BD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.15pt;margin-top:-23.2pt;width:242.1pt;height:4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" filled="f" stroked="f">
              <v:textbox inset=",,0,0">
                <w:txbxContent>
                  <w:p w:rsidR="001C127C" w:rsidRDefault="001C127C" w:rsidP="001C127C">
                    <w:pPr>
                      <w:pStyle w:val="Header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7AEEDC" wp14:editId="472A3EFF">
              <wp:simplePos x="0" y="0"/>
              <wp:positionH relativeFrom="column">
                <wp:posOffset>3352165</wp:posOffset>
              </wp:positionH>
              <wp:positionV relativeFrom="paragraph">
                <wp:posOffset>-289560</wp:posOffset>
              </wp:positionV>
              <wp:extent cx="2931795" cy="56832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1795" cy="56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011E" w:rsidRDefault="00F0011E" w:rsidP="00F0011E">
                          <w:pPr>
                            <w:pStyle w:val="Header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7AEEDC" id="Text Box 3" o:spid="_x0000_s1027" type="#_x0000_t202" style="position:absolute;left:0;text-align:left;margin-left:263.95pt;margin-top:-22.8pt;width:230.85pt;height: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" filled="f" stroked="f">
              <v:textbox inset=",,0,0">
                <w:txbxContent>
                  <w:p w:rsidR="00F0011E" w:rsidRDefault="00F0011E" w:rsidP="00F0011E">
                    <w:pPr>
                      <w:pStyle w:val="Header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ABF84A5" wp14:editId="605076C5">
              <wp:simplePos x="0" y="0"/>
              <wp:positionH relativeFrom="margin">
                <wp:posOffset>5269865</wp:posOffset>
              </wp:positionH>
              <wp:positionV relativeFrom="paragraph">
                <wp:posOffset>343535</wp:posOffset>
              </wp:positionV>
              <wp:extent cx="1024255" cy="0"/>
              <wp:effectExtent l="0" t="0" r="17145" b="25400"/>
              <wp:wrapNone/>
              <wp:docPr id="4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24255" cy="0"/>
                      </a:xfrm>
                      <a:prstGeom prst="line">
                        <a:avLst/>
                      </a:prstGeom>
                      <a:ln w="22225" cap="flat" cmpd="sng">
                        <a:solidFill>
                          <a:srgbClr val="DB6E0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3E76F6" id="Straight Connector 2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margin;mso-height-relative:margin" from="414.95pt,27.05pt" to="495.6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" strokecolor="#db6e00" strokeweight="1.75pt"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1889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57419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3A8B7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98A97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518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700E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84C9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A49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E1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01A3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D6EE7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F2416E7"/>
    <w:multiLevelType w:val="hybridMultilevel"/>
    <w:tmpl w:val="297033DA"/>
    <w:lvl w:ilvl="0" w:tplc="8D242F6E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C44F49"/>
    <w:multiLevelType w:val="hybridMultilevel"/>
    <w:tmpl w:val="E8D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97A98"/>
    <w:multiLevelType w:val="hybridMultilevel"/>
    <w:tmpl w:val="C2CE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A6730"/>
    <w:multiLevelType w:val="hybridMultilevel"/>
    <w:tmpl w:val="F706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01859"/>
    <w:multiLevelType w:val="hybridMultilevel"/>
    <w:tmpl w:val="808A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B00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9A507B9"/>
    <w:multiLevelType w:val="hybridMultilevel"/>
    <w:tmpl w:val="EEB4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9406B"/>
    <w:multiLevelType w:val="hybridMultilevel"/>
    <w:tmpl w:val="2276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6"/>
  </w:num>
  <w:num w:numId="16">
    <w:abstractNumId w:val="18"/>
  </w:num>
  <w:num w:numId="17">
    <w:abstractNumId w:val="14"/>
  </w:num>
  <w:num w:numId="18">
    <w:abstractNumId w:val="15"/>
  </w:num>
  <w:num w:numId="19">
    <w:abstractNumId w:val="11"/>
  </w:num>
  <w:num w:numId="20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Orient Pharm Exp M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pzzvr905x5dfer95d5t5rwefxsrvaxezsa&quot;&gt;master&lt;record-ids&gt;&lt;item&gt;1&lt;/item&gt;&lt;item&gt;20&lt;/item&gt;&lt;item&gt;29&lt;/item&gt;&lt;item&gt;609&lt;/item&gt;&lt;item&gt;745&lt;/item&gt;&lt;item&gt;751&lt;/item&gt;&lt;item&gt;752&lt;/item&gt;&lt;item&gt;753&lt;/item&gt;&lt;item&gt;775&lt;/item&gt;&lt;item&gt;776&lt;/item&gt;&lt;item&gt;777&lt;/item&gt;&lt;item&gt;778&lt;/item&gt;&lt;item&gt;780&lt;/item&gt;&lt;item&gt;864&lt;/item&gt;&lt;item&gt;865&lt;/item&gt;&lt;/record-ids&gt;&lt;/item&gt;&lt;/Libraries&gt;"/>
  </w:docVars>
  <w:rsids>
    <w:rsidRoot w:val="00142DB1"/>
    <w:rsid w:val="000010C2"/>
    <w:rsid w:val="0000151C"/>
    <w:rsid w:val="0000557A"/>
    <w:rsid w:val="000152FE"/>
    <w:rsid w:val="00020294"/>
    <w:rsid w:val="00021C10"/>
    <w:rsid w:val="00023AFF"/>
    <w:rsid w:val="000264F2"/>
    <w:rsid w:val="00027921"/>
    <w:rsid w:val="0003225F"/>
    <w:rsid w:val="00034AEA"/>
    <w:rsid w:val="00045A3C"/>
    <w:rsid w:val="00050646"/>
    <w:rsid w:val="00051BFF"/>
    <w:rsid w:val="00060916"/>
    <w:rsid w:val="0007058C"/>
    <w:rsid w:val="00073A07"/>
    <w:rsid w:val="00080077"/>
    <w:rsid w:val="000819A5"/>
    <w:rsid w:val="00082899"/>
    <w:rsid w:val="00083956"/>
    <w:rsid w:val="00097B52"/>
    <w:rsid w:val="000A00E0"/>
    <w:rsid w:val="000A06A6"/>
    <w:rsid w:val="000A6C57"/>
    <w:rsid w:val="000B17F0"/>
    <w:rsid w:val="000B5102"/>
    <w:rsid w:val="000B64D2"/>
    <w:rsid w:val="000C1131"/>
    <w:rsid w:val="000C2114"/>
    <w:rsid w:val="000C53C7"/>
    <w:rsid w:val="000D2A2D"/>
    <w:rsid w:val="000D491E"/>
    <w:rsid w:val="000D79E1"/>
    <w:rsid w:val="000E2F2D"/>
    <w:rsid w:val="000F2A6C"/>
    <w:rsid w:val="000F37AE"/>
    <w:rsid w:val="000F3A10"/>
    <w:rsid w:val="000F459E"/>
    <w:rsid w:val="000F5DDA"/>
    <w:rsid w:val="00101E25"/>
    <w:rsid w:val="0010662E"/>
    <w:rsid w:val="00106902"/>
    <w:rsid w:val="001078D2"/>
    <w:rsid w:val="001114DA"/>
    <w:rsid w:val="00113013"/>
    <w:rsid w:val="00113625"/>
    <w:rsid w:val="0012032C"/>
    <w:rsid w:val="00130A95"/>
    <w:rsid w:val="00132592"/>
    <w:rsid w:val="00135691"/>
    <w:rsid w:val="00135EF6"/>
    <w:rsid w:val="00135F74"/>
    <w:rsid w:val="00142AEB"/>
    <w:rsid w:val="00142DB1"/>
    <w:rsid w:val="00144BAC"/>
    <w:rsid w:val="00144E29"/>
    <w:rsid w:val="00146840"/>
    <w:rsid w:val="001533A7"/>
    <w:rsid w:val="00154E69"/>
    <w:rsid w:val="00156E30"/>
    <w:rsid w:val="001605C6"/>
    <w:rsid w:val="001642DB"/>
    <w:rsid w:val="0016662B"/>
    <w:rsid w:val="0016763E"/>
    <w:rsid w:val="00170837"/>
    <w:rsid w:val="001709FB"/>
    <w:rsid w:val="00171719"/>
    <w:rsid w:val="00182F3F"/>
    <w:rsid w:val="00184D75"/>
    <w:rsid w:val="00186AF3"/>
    <w:rsid w:val="00190391"/>
    <w:rsid w:val="001975DB"/>
    <w:rsid w:val="001A195D"/>
    <w:rsid w:val="001A4FB0"/>
    <w:rsid w:val="001C0B0E"/>
    <w:rsid w:val="001C127C"/>
    <w:rsid w:val="001C762A"/>
    <w:rsid w:val="001D417E"/>
    <w:rsid w:val="001E74C6"/>
    <w:rsid w:val="001F4F8B"/>
    <w:rsid w:val="00200D35"/>
    <w:rsid w:val="002010C6"/>
    <w:rsid w:val="00206301"/>
    <w:rsid w:val="00206D61"/>
    <w:rsid w:val="0020748C"/>
    <w:rsid w:val="0021044F"/>
    <w:rsid w:val="002106A2"/>
    <w:rsid w:val="00214E2B"/>
    <w:rsid w:val="00220020"/>
    <w:rsid w:val="00220266"/>
    <w:rsid w:val="002207C0"/>
    <w:rsid w:val="00220966"/>
    <w:rsid w:val="0022097A"/>
    <w:rsid w:val="002308CB"/>
    <w:rsid w:val="002356DF"/>
    <w:rsid w:val="00240393"/>
    <w:rsid w:val="00241AB1"/>
    <w:rsid w:val="002424EA"/>
    <w:rsid w:val="00244B0F"/>
    <w:rsid w:val="0025041E"/>
    <w:rsid w:val="0025063B"/>
    <w:rsid w:val="00253A29"/>
    <w:rsid w:val="002542AC"/>
    <w:rsid w:val="00257ABB"/>
    <w:rsid w:val="00262818"/>
    <w:rsid w:val="0026652F"/>
    <w:rsid w:val="00266881"/>
    <w:rsid w:val="002677A8"/>
    <w:rsid w:val="00272D0A"/>
    <w:rsid w:val="002759BE"/>
    <w:rsid w:val="00282A67"/>
    <w:rsid w:val="0028439B"/>
    <w:rsid w:val="002928FF"/>
    <w:rsid w:val="002A0BC3"/>
    <w:rsid w:val="002A13B0"/>
    <w:rsid w:val="002A5085"/>
    <w:rsid w:val="002A7B91"/>
    <w:rsid w:val="002C2024"/>
    <w:rsid w:val="002D2503"/>
    <w:rsid w:val="002D2C3F"/>
    <w:rsid w:val="002D7A29"/>
    <w:rsid w:val="002E1543"/>
    <w:rsid w:val="002E1BA6"/>
    <w:rsid w:val="002E3B08"/>
    <w:rsid w:val="002E7823"/>
    <w:rsid w:val="002F29D3"/>
    <w:rsid w:val="002F38E2"/>
    <w:rsid w:val="002F3AB3"/>
    <w:rsid w:val="002F3F82"/>
    <w:rsid w:val="002F49B0"/>
    <w:rsid w:val="0030407A"/>
    <w:rsid w:val="003125EC"/>
    <w:rsid w:val="00313C84"/>
    <w:rsid w:val="00313F2D"/>
    <w:rsid w:val="00326A12"/>
    <w:rsid w:val="00334F22"/>
    <w:rsid w:val="0033763C"/>
    <w:rsid w:val="003376E5"/>
    <w:rsid w:val="003410B3"/>
    <w:rsid w:val="00346AC9"/>
    <w:rsid w:val="003501E2"/>
    <w:rsid w:val="003521A9"/>
    <w:rsid w:val="00357B02"/>
    <w:rsid w:val="003663E8"/>
    <w:rsid w:val="00367A22"/>
    <w:rsid w:val="00374F47"/>
    <w:rsid w:val="00380056"/>
    <w:rsid w:val="00381B3A"/>
    <w:rsid w:val="00384DCC"/>
    <w:rsid w:val="00386838"/>
    <w:rsid w:val="003913F6"/>
    <w:rsid w:val="00391BC6"/>
    <w:rsid w:val="003963DE"/>
    <w:rsid w:val="00396C57"/>
    <w:rsid w:val="0039788F"/>
    <w:rsid w:val="003A41B9"/>
    <w:rsid w:val="003B48AD"/>
    <w:rsid w:val="003B6092"/>
    <w:rsid w:val="003C0300"/>
    <w:rsid w:val="003C099F"/>
    <w:rsid w:val="003D3840"/>
    <w:rsid w:val="003F3654"/>
    <w:rsid w:val="00401711"/>
    <w:rsid w:val="004017E7"/>
    <w:rsid w:val="0040471A"/>
    <w:rsid w:val="004048C7"/>
    <w:rsid w:val="004110A7"/>
    <w:rsid w:val="00412D78"/>
    <w:rsid w:val="00415457"/>
    <w:rsid w:val="004154C5"/>
    <w:rsid w:val="00416CE2"/>
    <w:rsid w:val="00416D72"/>
    <w:rsid w:val="0042107D"/>
    <w:rsid w:val="00424E55"/>
    <w:rsid w:val="00430A79"/>
    <w:rsid w:val="00431448"/>
    <w:rsid w:val="00432ACA"/>
    <w:rsid w:val="0043652A"/>
    <w:rsid w:val="00443F7E"/>
    <w:rsid w:val="004519B1"/>
    <w:rsid w:val="00457862"/>
    <w:rsid w:val="00464396"/>
    <w:rsid w:val="00471BAA"/>
    <w:rsid w:val="004A0297"/>
    <w:rsid w:val="004A7E62"/>
    <w:rsid w:val="004C3585"/>
    <w:rsid w:val="004C5EF5"/>
    <w:rsid w:val="004D1D6E"/>
    <w:rsid w:val="004D5104"/>
    <w:rsid w:val="004D55EE"/>
    <w:rsid w:val="004D6A56"/>
    <w:rsid w:val="004D70A6"/>
    <w:rsid w:val="004E13B5"/>
    <w:rsid w:val="004E3ABB"/>
    <w:rsid w:val="004E3F6C"/>
    <w:rsid w:val="004E4C92"/>
    <w:rsid w:val="004E5EAF"/>
    <w:rsid w:val="004F1164"/>
    <w:rsid w:val="004F398D"/>
    <w:rsid w:val="004F48CE"/>
    <w:rsid w:val="004F4C02"/>
    <w:rsid w:val="004F5820"/>
    <w:rsid w:val="00501666"/>
    <w:rsid w:val="00503E9F"/>
    <w:rsid w:val="00506CE2"/>
    <w:rsid w:val="00506F86"/>
    <w:rsid w:val="00511BB6"/>
    <w:rsid w:val="00513B77"/>
    <w:rsid w:val="00524EFC"/>
    <w:rsid w:val="005274F9"/>
    <w:rsid w:val="00527F60"/>
    <w:rsid w:val="00530399"/>
    <w:rsid w:val="00530B40"/>
    <w:rsid w:val="005364D0"/>
    <w:rsid w:val="00536537"/>
    <w:rsid w:val="00536CA4"/>
    <w:rsid w:val="00541BFF"/>
    <w:rsid w:val="00546292"/>
    <w:rsid w:val="005479F4"/>
    <w:rsid w:val="005505D9"/>
    <w:rsid w:val="00550CA7"/>
    <w:rsid w:val="00551F6A"/>
    <w:rsid w:val="005525EA"/>
    <w:rsid w:val="005563EC"/>
    <w:rsid w:val="005643CD"/>
    <w:rsid w:val="005760B1"/>
    <w:rsid w:val="0058141F"/>
    <w:rsid w:val="00583B96"/>
    <w:rsid w:val="00585290"/>
    <w:rsid w:val="005869EC"/>
    <w:rsid w:val="005901B8"/>
    <w:rsid w:val="00591CDB"/>
    <w:rsid w:val="00591E89"/>
    <w:rsid w:val="00596230"/>
    <w:rsid w:val="005A2FF7"/>
    <w:rsid w:val="005C00C1"/>
    <w:rsid w:val="005C0515"/>
    <w:rsid w:val="005C176C"/>
    <w:rsid w:val="005C7038"/>
    <w:rsid w:val="005E4BB8"/>
    <w:rsid w:val="005E6DEC"/>
    <w:rsid w:val="005F253F"/>
    <w:rsid w:val="005F288E"/>
    <w:rsid w:val="005F2BBE"/>
    <w:rsid w:val="006017BC"/>
    <w:rsid w:val="00605A76"/>
    <w:rsid w:val="00614E12"/>
    <w:rsid w:val="0062293D"/>
    <w:rsid w:val="00622CC9"/>
    <w:rsid w:val="006243A4"/>
    <w:rsid w:val="00625FA9"/>
    <w:rsid w:val="0062656C"/>
    <w:rsid w:val="00627979"/>
    <w:rsid w:val="006313CC"/>
    <w:rsid w:val="00632FBC"/>
    <w:rsid w:val="00633B4B"/>
    <w:rsid w:val="006406F5"/>
    <w:rsid w:val="00640C9A"/>
    <w:rsid w:val="00642F87"/>
    <w:rsid w:val="00643958"/>
    <w:rsid w:val="00654CF5"/>
    <w:rsid w:val="00655757"/>
    <w:rsid w:val="006602AB"/>
    <w:rsid w:val="006706F7"/>
    <w:rsid w:val="00671B0E"/>
    <w:rsid w:val="00673FAF"/>
    <w:rsid w:val="00676F57"/>
    <w:rsid w:val="0068066E"/>
    <w:rsid w:val="0068498A"/>
    <w:rsid w:val="006872A0"/>
    <w:rsid w:val="006876B6"/>
    <w:rsid w:val="00691F49"/>
    <w:rsid w:val="00692746"/>
    <w:rsid w:val="006A46E6"/>
    <w:rsid w:val="006A6A5F"/>
    <w:rsid w:val="006A7345"/>
    <w:rsid w:val="006B221E"/>
    <w:rsid w:val="006B414C"/>
    <w:rsid w:val="006B702E"/>
    <w:rsid w:val="006C01F9"/>
    <w:rsid w:val="006C59EF"/>
    <w:rsid w:val="006D146A"/>
    <w:rsid w:val="006D695F"/>
    <w:rsid w:val="006E21F5"/>
    <w:rsid w:val="006F772E"/>
    <w:rsid w:val="007060C8"/>
    <w:rsid w:val="007072A6"/>
    <w:rsid w:val="007111AA"/>
    <w:rsid w:val="0071278D"/>
    <w:rsid w:val="00712ADF"/>
    <w:rsid w:val="0072611F"/>
    <w:rsid w:val="00731D67"/>
    <w:rsid w:val="00743980"/>
    <w:rsid w:val="00744006"/>
    <w:rsid w:val="00750748"/>
    <w:rsid w:val="00753B34"/>
    <w:rsid w:val="00755AC6"/>
    <w:rsid w:val="00757153"/>
    <w:rsid w:val="00761CAD"/>
    <w:rsid w:val="00762945"/>
    <w:rsid w:val="00762B74"/>
    <w:rsid w:val="007704BB"/>
    <w:rsid w:val="00774095"/>
    <w:rsid w:val="00777152"/>
    <w:rsid w:val="00781EF6"/>
    <w:rsid w:val="0078586A"/>
    <w:rsid w:val="00786188"/>
    <w:rsid w:val="00787B90"/>
    <w:rsid w:val="00790D98"/>
    <w:rsid w:val="007913C7"/>
    <w:rsid w:val="00791459"/>
    <w:rsid w:val="007A1FBC"/>
    <w:rsid w:val="007C0AD3"/>
    <w:rsid w:val="007C2B69"/>
    <w:rsid w:val="007C689F"/>
    <w:rsid w:val="007E348C"/>
    <w:rsid w:val="007E3B11"/>
    <w:rsid w:val="007E3B4D"/>
    <w:rsid w:val="007E6B6F"/>
    <w:rsid w:val="007F18CC"/>
    <w:rsid w:val="007F430D"/>
    <w:rsid w:val="007F77B7"/>
    <w:rsid w:val="00801795"/>
    <w:rsid w:val="00805272"/>
    <w:rsid w:val="0080629A"/>
    <w:rsid w:val="00812779"/>
    <w:rsid w:val="00814EB8"/>
    <w:rsid w:val="0081561E"/>
    <w:rsid w:val="008239FA"/>
    <w:rsid w:val="00824BF7"/>
    <w:rsid w:val="008320FB"/>
    <w:rsid w:val="008340AC"/>
    <w:rsid w:val="00835720"/>
    <w:rsid w:val="00840EBC"/>
    <w:rsid w:val="00842AB4"/>
    <w:rsid w:val="008447A0"/>
    <w:rsid w:val="0085029E"/>
    <w:rsid w:val="00860724"/>
    <w:rsid w:val="00873959"/>
    <w:rsid w:val="00883EB9"/>
    <w:rsid w:val="00887472"/>
    <w:rsid w:val="008913AB"/>
    <w:rsid w:val="008953A1"/>
    <w:rsid w:val="008A0260"/>
    <w:rsid w:val="008A0898"/>
    <w:rsid w:val="008A6A56"/>
    <w:rsid w:val="008B6816"/>
    <w:rsid w:val="008C245B"/>
    <w:rsid w:val="008C39B5"/>
    <w:rsid w:val="008C45FB"/>
    <w:rsid w:val="008C701E"/>
    <w:rsid w:val="008D041C"/>
    <w:rsid w:val="008D3B0D"/>
    <w:rsid w:val="008D3B6B"/>
    <w:rsid w:val="008E0F61"/>
    <w:rsid w:val="008E4EE7"/>
    <w:rsid w:val="008E6BB1"/>
    <w:rsid w:val="008F34D6"/>
    <w:rsid w:val="008F4507"/>
    <w:rsid w:val="009005E0"/>
    <w:rsid w:val="009007CB"/>
    <w:rsid w:val="00900CD5"/>
    <w:rsid w:val="00907D6D"/>
    <w:rsid w:val="00907DC6"/>
    <w:rsid w:val="00914B45"/>
    <w:rsid w:val="00920B54"/>
    <w:rsid w:val="009259A4"/>
    <w:rsid w:val="00925C17"/>
    <w:rsid w:val="0092745B"/>
    <w:rsid w:val="009365AF"/>
    <w:rsid w:val="00942F81"/>
    <w:rsid w:val="00954BDB"/>
    <w:rsid w:val="00957BF2"/>
    <w:rsid w:val="00957E7F"/>
    <w:rsid w:val="009646DA"/>
    <w:rsid w:val="00966EC1"/>
    <w:rsid w:val="009671D5"/>
    <w:rsid w:val="0097179E"/>
    <w:rsid w:val="00975998"/>
    <w:rsid w:val="00975F35"/>
    <w:rsid w:val="0097740D"/>
    <w:rsid w:val="009863FB"/>
    <w:rsid w:val="00997E81"/>
    <w:rsid w:val="009A1768"/>
    <w:rsid w:val="009A39DE"/>
    <w:rsid w:val="009A45D2"/>
    <w:rsid w:val="009B07C6"/>
    <w:rsid w:val="009B1F48"/>
    <w:rsid w:val="009B5CF9"/>
    <w:rsid w:val="009B63F8"/>
    <w:rsid w:val="009B7176"/>
    <w:rsid w:val="009C131F"/>
    <w:rsid w:val="009D0FB2"/>
    <w:rsid w:val="009D7A39"/>
    <w:rsid w:val="009E27F4"/>
    <w:rsid w:val="009E33D6"/>
    <w:rsid w:val="009E7860"/>
    <w:rsid w:val="009E7CB0"/>
    <w:rsid w:val="009F3491"/>
    <w:rsid w:val="009F5BD1"/>
    <w:rsid w:val="009F7277"/>
    <w:rsid w:val="009F7904"/>
    <w:rsid w:val="00A00F4F"/>
    <w:rsid w:val="00A01BB2"/>
    <w:rsid w:val="00A070FA"/>
    <w:rsid w:val="00A122AB"/>
    <w:rsid w:val="00A2278D"/>
    <w:rsid w:val="00A31781"/>
    <w:rsid w:val="00A35A4B"/>
    <w:rsid w:val="00A35BA8"/>
    <w:rsid w:val="00A371F9"/>
    <w:rsid w:val="00A373E6"/>
    <w:rsid w:val="00A45290"/>
    <w:rsid w:val="00A50B4D"/>
    <w:rsid w:val="00A531F1"/>
    <w:rsid w:val="00A54D28"/>
    <w:rsid w:val="00A561EE"/>
    <w:rsid w:val="00A61513"/>
    <w:rsid w:val="00A706B0"/>
    <w:rsid w:val="00A7193C"/>
    <w:rsid w:val="00A856FA"/>
    <w:rsid w:val="00A91B6A"/>
    <w:rsid w:val="00A95920"/>
    <w:rsid w:val="00AB4997"/>
    <w:rsid w:val="00AB62B9"/>
    <w:rsid w:val="00AC248D"/>
    <w:rsid w:val="00AC450C"/>
    <w:rsid w:val="00AD16D6"/>
    <w:rsid w:val="00AD6B79"/>
    <w:rsid w:val="00AE1655"/>
    <w:rsid w:val="00AF042C"/>
    <w:rsid w:val="00AF1EEE"/>
    <w:rsid w:val="00AF394A"/>
    <w:rsid w:val="00AF6E97"/>
    <w:rsid w:val="00AF7211"/>
    <w:rsid w:val="00B0655B"/>
    <w:rsid w:val="00B124A4"/>
    <w:rsid w:val="00B13393"/>
    <w:rsid w:val="00B15D9A"/>
    <w:rsid w:val="00B1606F"/>
    <w:rsid w:val="00B16354"/>
    <w:rsid w:val="00B20FFD"/>
    <w:rsid w:val="00B22EDE"/>
    <w:rsid w:val="00B27B28"/>
    <w:rsid w:val="00B306F8"/>
    <w:rsid w:val="00B3135A"/>
    <w:rsid w:val="00B348D9"/>
    <w:rsid w:val="00B402C4"/>
    <w:rsid w:val="00B462C9"/>
    <w:rsid w:val="00B4647D"/>
    <w:rsid w:val="00B470BB"/>
    <w:rsid w:val="00B574D3"/>
    <w:rsid w:val="00B60E7C"/>
    <w:rsid w:val="00B6263D"/>
    <w:rsid w:val="00B634C7"/>
    <w:rsid w:val="00B63757"/>
    <w:rsid w:val="00B812B9"/>
    <w:rsid w:val="00B8173D"/>
    <w:rsid w:val="00B8405F"/>
    <w:rsid w:val="00B85077"/>
    <w:rsid w:val="00B8597C"/>
    <w:rsid w:val="00B860F5"/>
    <w:rsid w:val="00B963BE"/>
    <w:rsid w:val="00BA01E0"/>
    <w:rsid w:val="00BA0EF5"/>
    <w:rsid w:val="00BA6B5E"/>
    <w:rsid w:val="00BB5EFC"/>
    <w:rsid w:val="00BB766C"/>
    <w:rsid w:val="00BC1B85"/>
    <w:rsid w:val="00BC3B0B"/>
    <w:rsid w:val="00BC3F01"/>
    <w:rsid w:val="00BC6B1C"/>
    <w:rsid w:val="00BC70EC"/>
    <w:rsid w:val="00BD0C4E"/>
    <w:rsid w:val="00BD48D9"/>
    <w:rsid w:val="00BE5BD1"/>
    <w:rsid w:val="00BE5D17"/>
    <w:rsid w:val="00BE6EAF"/>
    <w:rsid w:val="00BF2FD7"/>
    <w:rsid w:val="00BF3FC3"/>
    <w:rsid w:val="00BF79F6"/>
    <w:rsid w:val="00C0362F"/>
    <w:rsid w:val="00C0544D"/>
    <w:rsid w:val="00C05BC4"/>
    <w:rsid w:val="00C12EDE"/>
    <w:rsid w:val="00C16F6F"/>
    <w:rsid w:val="00C21B93"/>
    <w:rsid w:val="00C26646"/>
    <w:rsid w:val="00C27E8B"/>
    <w:rsid w:val="00C376BB"/>
    <w:rsid w:val="00C42C0E"/>
    <w:rsid w:val="00C43C02"/>
    <w:rsid w:val="00C454FA"/>
    <w:rsid w:val="00C45D6D"/>
    <w:rsid w:val="00C4730E"/>
    <w:rsid w:val="00C51BA9"/>
    <w:rsid w:val="00C55032"/>
    <w:rsid w:val="00C5646A"/>
    <w:rsid w:val="00C56C2A"/>
    <w:rsid w:val="00C600C5"/>
    <w:rsid w:val="00C66866"/>
    <w:rsid w:val="00C66B01"/>
    <w:rsid w:val="00C6745E"/>
    <w:rsid w:val="00C7683A"/>
    <w:rsid w:val="00C77A9C"/>
    <w:rsid w:val="00C8182B"/>
    <w:rsid w:val="00C86341"/>
    <w:rsid w:val="00C94D11"/>
    <w:rsid w:val="00C96733"/>
    <w:rsid w:val="00C97091"/>
    <w:rsid w:val="00CA649A"/>
    <w:rsid w:val="00CB08D6"/>
    <w:rsid w:val="00CB1108"/>
    <w:rsid w:val="00CC2822"/>
    <w:rsid w:val="00CC45AA"/>
    <w:rsid w:val="00CC6425"/>
    <w:rsid w:val="00CC762B"/>
    <w:rsid w:val="00CD6B43"/>
    <w:rsid w:val="00CE15D5"/>
    <w:rsid w:val="00CE67EE"/>
    <w:rsid w:val="00CE68CF"/>
    <w:rsid w:val="00CE7D61"/>
    <w:rsid w:val="00CE7F62"/>
    <w:rsid w:val="00CF34F0"/>
    <w:rsid w:val="00CF3566"/>
    <w:rsid w:val="00D05976"/>
    <w:rsid w:val="00D20A55"/>
    <w:rsid w:val="00D20EBF"/>
    <w:rsid w:val="00D2190F"/>
    <w:rsid w:val="00D24694"/>
    <w:rsid w:val="00D262B1"/>
    <w:rsid w:val="00D26BFF"/>
    <w:rsid w:val="00D27EEA"/>
    <w:rsid w:val="00D33E99"/>
    <w:rsid w:val="00D34143"/>
    <w:rsid w:val="00D6307B"/>
    <w:rsid w:val="00D63E54"/>
    <w:rsid w:val="00D6747C"/>
    <w:rsid w:val="00D72237"/>
    <w:rsid w:val="00D74AEE"/>
    <w:rsid w:val="00D80E69"/>
    <w:rsid w:val="00D87573"/>
    <w:rsid w:val="00D90822"/>
    <w:rsid w:val="00D934EE"/>
    <w:rsid w:val="00D977E6"/>
    <w:rsid w:val="00DA14A3"/>
    <w:rsid w:val="00DA45B2"/>
    <w:rsid w:val="00DA46F2"/>
    <w:rsid w:val="00DB0F21"/>
    <w:rsid w:val="00DB1C28"/>
    <w:rsid w:val="00DC1120"/>
    <w:rsid w:val="00DC1FC8"/>
    <w:rsid w:val="00DC4B45"/>
    <w:rsid w:val="00DC5D49"/>
    <w:rsid w:val="00DC5D66"/>
    <w:rsid w:val="00DD02DA"/>
    <w:rsid w:val="00DD5F3F"/>
    <w:rsid w:val="00DD6F2D"/>
    <w:rsid w:val="00DE24CA"/>
    <w:rsid w:val="00DE409D"/>
    <w:rsid w:val="00DF0B26"/>
    <w:rsid w:val="00DF2A38"/>
    <w:rsid w:val="00E013E0"/>
    <w:rsid w:val="00E05D57"/>
    <w:rsid w:val="00E07260"/>
    <w:rsid w:val="00E122F9"/>
    <w:rsid w:val="00E202E8"/>
    <w:rsid w:val="00E2260C"/>
    <w:rsid w:val="00E23703"/>
    <w:rsid w:val="00E24A4A"/>
    <w:rsid w:val="00E25FF4"/>
    <w:rsid w:val="00E42D6E"/>
    <w:rsid w:val="00E435C6"/>
    <w:rsid w:val="00E53781"/>
    <w:rsid w:val="00E54E4E"/>
    <w:rsid w:val="00E55A94"/>
    <w:rsid w:val="00E6583F"/>
    <w:rsid w:val="00E66277"/>
    <w:rsid w:val="00E66672"/>
    <w:rsid w:val="00E75111"/>
    <w:rsid w:val="00E753BA"/>
    <w:rsid w:val="00E82DFA"/>
    <w:rsid w:val="00E843D9"/>
    <w:rsid w:val="00EA3B64"/>
    <w:rsid w:val="00EA3F3B"/>
    <w:rsid w:val="00EA4DD1"/>
    <w:rsid w:val="00EA6CC6"/>
    <w:rsid w:val="00EB0992"/>
    <w:rsid w:val="00EB21E2"/>
    <w:rsid w:val="00EB6B2B"/>
    <w:rsid w:val="00EB7C41"/>
    <w:rsid w:val="00EC18E0"/>
    <w:rsid w:val="00EC4FF7"/>
    <w:rsid w:val="00EC7662"/>
    <w:rsid w:val="00ED3474"/>
    <w:rsid w:val="00ED7D30"/>
    <w:rsid w:val="00EE0602"/>
    <w:rsid w:val="00EE1793"/>
    <w:rsid w:val="00EE595F"/>
    <w:rsid w:val="00EF39F7"/>
    <w:rsid w:val="00F0011E"/>
    <w:rsid w:val="00F02EFA"/>
    <w:rsid w:val="00F0411B"/>
    <w:rsid w:val="00F212BD"/>
    <w:rsid w:val="00F226D0"/>
    <w:rsid w:val="00F237D4"/>
    <w:rsid w:val="00F320EE"/>
    <w:rsid w:val="00F33DE8"/>
    <w:rsid w:val="00F37F07"/>
    <w:rsid w:val="00F4208F"/>
    <w:rsid w:val="00F502F5"/>
    <w:rsid w:val="00F536DD"/>
    <w:rsid w:val="00F6021E"/>
    <w:rsid w:val="00F60794"/>
    <w:rsid w:val="00F61EEB"/>
    <w:rsid w:val="00F670BC"/>
    <w:rsid w:val="00F707EE"/>
    <w:rsid w:val="00F80308"/>
    <w:rsid w:val="00F806E6"/>
    <w:rsid w:val="00F80BD7"/>
    <w:rsid w:val="00F915E9"/>
    <w:rsid w:val="00F91B89"/>
    <w:rsid w:val="00F950BD"/>
    <w:rsid w:val="00FA6175"/>
    <w:rsid w:val="00FA791A"/>
    <w:rsid w:val="00FC7077"/>
    <w:rsid w:val="00FD36B1"/>
    <w:rsid w:val="00FE18F8"/>
    <w:rsid w:val="00FE1CA7"/>
    <w:rsid w:val="00FE6895"/>
    <w:rsid w:val="00FF3E95"/>
    <w:rsid w:val="00FF7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8BB344"/>
  <w15:docId w15:val="{2262478D-8265-4740-B070-9F5151B3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DB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266"/>
    <w:pPr>
      <w:keepNext/>
      <w:keepLines/>
      <w:numPr>
        <w:numId w:val="20"/>
      </w:numPr>
      <w:spacing w:before="240" w:after="80"/>
      <w:contextualSpacing/>
      <w:jc w:val="both"/>
      <w:outlineLvl w:val="0"/>
    </w:pPr>
    <w:rPr>
      <w:rFonts w:ascii="Century Gothic" w:eastAsiaTheme="majorEastAsia" w:hAnsi="Century Gothic" w:cstheme="majorBidi"/>
      <w:bCs/>
      <w:color w:val="00457D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266"/>
    <w:pPr>
      <w:keepNext/>
      <w:keepLines/>
      <w:numPr>
        <w:ilvl w:val="1"/>
        <w:numId w:val="20"/>
      </w:numPr>
      <w:spacing w:before="240"/>
      <w:outlineLvl w:val="1"/>
    </w:pPr>
    <w:rPr>
      <w:rFonts w:ascii="Century Gothic" w:eastAsia="SimSun" w:hAnsi="Century Gothic" w:cstheme="majorBidi"/>
      <w:b/>
      <w:bCs/>
      <w:color w:val="DB6E00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266"/>
    <w:pPr>
      <w:numPr>
        <w:ilvl w:val="2"/>
        <w:numId w:val="20"/>
      </w:numPr>
      <w:spacing w:before="240" w:after="80"/>
      <w:outlineLvl w:val="2"/>
    </w:pPr>
    <w:rPr>
      <w:rFonts w:ascii="Century Gothic" w:hAnsi="Century Gothic"/>
      <w:color w:val="4568BF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33E99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99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E99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E99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E99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E99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FA79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266"/>
    <w:rPr>
      <w:rFonts w:ascii="Century Gothic" w:eastAsiaTheme="majorEastAsia" w:hAnsi="Century Gothic" w:cstheme="majorBidi"/>
      <w:bCs/>
      <w:color w:val="00457D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BC1B85"/>
  </w:style>
  <w:style w:type="paragraph" w:styleId="BalloonText">
    <w:name w:val="Balloon Text"/>
    <w:basedOn w:val="Normal"/>
    <w:link w:val="BalloonTextChar"/>
    <w:uiPriority w:val="99"/>
    <w:semiHidden/>
    <w:unhideWhenUsed/>
    <w:rsid w:val="00A9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2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35F74"/>
    <w:pPr>
      <w:spacing w:line="252" w:lineRule="auto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0266"/>
    <w:rPr>
      <w:rFonts w:ascii="Century Gothic" w:hAnsi="Century Gothic"/>
      <w:color w:val="4568BF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86AF3"/>
    <w:rPr>
      <w:rFonts w:ascii="Times New Roman" w:hAnsi="Times New Roman" w:cs="Times New Roman"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597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46A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220266"/>
    <w:rPr>
      <w:color w:val="6778BF"/>
      <w:u w:val="none"/>
    </w:rPr>
  </w:style>
  <w:style w:type="paragraph" w:styleId="Header">
    <w:name w:val="header"/>
    <w:basedOn w:val="Normal"/>
    <w:link w:val="HeaderChar"/>
    <w:uiPriority w:val="99"/>
    <w:unhideWhenUsed/>
    <w:rsid w:val="007C0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AD3"/>
    <w:rPr>
      <w:rFonts w:ascii="Times New Roman" w:hAnsi="Times New Roman" w:cs="Times New Roman"/>
      <w:bCs/>
    </w:rPr>
  </w:style>
  <w:style w:type="paragraph" w:styleId="Footer">
    <w:name w:val="footer"/>
    <w:basedOn w:val="Normal"/>
    <w:link w:val="FooterChar"/>
    <w:uiPriority w:val="99"/>
    <w:unhideWhenUsed/>
    <w:rsid w:val="00907DC6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07DC6"/>
    <w:rPr>
      <w:rFonts w:ascii="Times New Roman" w:hAnsi="Times New Roman" w:cs="Times New Roman"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20266"/>
    <w:rPr>
      <w:rFonts w:ascii="Century Gothic" w:eastAsia="SimSun" w:hAnsi="Century Gothic" w:cstheme="majorBidi"/>
      <w:b/>
      <w:bCs/>
      <w:color w:val="DB6E00"/>
      <w:sz w:val="24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9F7904"/>
    <w:pPr>
      <w:spacing w:before="120"/>
      <w:ind w:left="288"/>
    </w:pPr>
  </w:style>
  <w:style w:type="paragraph" w:styleId="Subtitle">
    <w:name w:val="Subtitle"/>
    <w:aliases w:val="Status"/>
    <w:basedOn w:val="Normal"/>
    <w:next w:val="Normal"/>
    <w:link w:val="SubtitleChar"/>
    <w:autoRedefine/>
    <w:uiPriority w:val="11"/>
    <w:qFormat/>
    <w:rsid w:val="003A41B9"/>
    <w:pPr>
      <w:spacing w:before="60"/>
    </w:pPr>
    <w:rPr>
      <w:smallCaps/>
    </w:rPr>
  </w:style>
  <w:style w:type="character" w:customStyle="1" w:styleId="SubtitleChar">
    <w:name w:val="Subtitle Char"/>
    <w:aliases w:val="Status Char"/>
    <w:basedOn w:val="DefaultParagraphFont"/>
    <w:link w:val="Subtitle"/>
    <w:uiPriority w:val="11"/>
    <w:rsid w:val="003A41B9"/>
    <w:rPr>
      <w:rFonts w:ascii="Times New Roman" w:hAnsi="Times New Roman" w:cs="Times New Roman"/>
      <w:bCs/>
      <w:smallCaps/>
    </w:rPr>
  </w:style>
  <w:style w:type="character" w:styleId="CommentReference">
    <w:name w:val="annotation reference"/>
    <w:basedOn w:val="DefaultParagraphFont"/>
    <w:uiPriority w:val="99"/>
    <w:semiHidden/>
    <w:unhideWhenUsed/>
    <w:rsid w:val="00AD6B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B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B79"/>
    <w:rPr>
      <w:rFonts w:ascii="Times New Roman" w:hAnsi="Times New Roman" w:cs="Times New Roman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B79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B79"/>
    <w:rPr>
      <w:rFonts w:ascii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F3FC3"/>
    <w:rPr>
      <w:b/>
      <w:bCs/>
    </w:rPr>
  </w:style>
  <w:style w:type="character" w:customStyle="1" w:styleId="apple-converted-space">
    <w:name w:val="apple-converted-space"/>
    <w:basedOn w:val="DefaultParagraphFont"/>
    <w:rsid w:val="00240393"/>
  </w:style>
  <w:style w:type="character" w:styleId="IntenseEmphasis">
    <w:name w:val="Intense Emphasis"/>
    <w:aliases w:val="Title text"/>
    <w:uiPriority w:val="21"/>
    <w:qFormat/>
    <w:rsid w:val="005F288E"/>
    <w:rPr>
      <w:rFonts w:ascii="Century Gothic" w:hAnsi="Century Gothic" w:cstheme="minorHAns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1C10"/>
    <w:pPr>
      <w:spacing w:before="100" w:beforeAutospacing="1" w:after="100" w:afterAutospacing="1"/>
    </w:pPr>
    <w:rPr>
      <w:rFonts w:ascii="Times" w:hAnsi="Times"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479F4"/>
  </w:style>
  <w:style w:type="paragraph" w:customStyle="1" w:styleId="Insettext">
    <w:name w:val="Inset text"/>
    <w:basedOn w:val="Normal"/>
    <w:qFormat/>
    <w:rsid w:val="002E7823"/>
    <w:pPr>
      <w:ind w:left="432" w:right="432"/>
    </w:pPr>
  </w:style>
  <w:style w:type="paragraph" w:styleId="Revision">
    <w:name w:val="Revision"/>
    <w:hidden/>
    <w:uiPriority w:val="99"/>
    <w:semiHidden/>
    <w:rsid w:val="00CA649A"/>
    <w:pPr>
      <w:spacing w:after="0" w:line="240" w:lineRule="auto"/>
    </w:pPr>
    <w:rPr>
      <w:rFonts w:ascii="Times New Roman" w:hAnsi="Times New Roman" w:cs="Times New Roman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2D78"/>
    <w:rPr>
      <w:color w:val="800080" w:themeColor="followedHyperlink"/>
      <w:u w:val="single"/>
    </w:rPr>
  </w:style>
  <w:style w:type="paragraph" w:customStyle="1" w:styleId="link">
    <w:name w:val="link"/>
    <w:basedOn w:val="Normal"/>
    <w:next w:val="Normal"/>
    <w:qFormat/>
    <w:rsid w:val="00367A22"/>
    <w:rPr>
      <w:color w:val="3380BF"/>
      <w:u w:val="single"/>
    </w:rPr>
  </w:style>
  <w:style w:type="character" w:customStyle="1" w:styleId="ResumeText">
    <w:name w:val="Resume Text"/>
    <w:basedOn w:val="DefaultParagraphFont"/>
    <w:uiPriority w:val="1"/>
    <w:rsid w:val="007E6B6F"/>
    <w:rPr>
      <w:rFonts w:ascii="Times New Roman" w:hAnsi="Times New Roman"/>
      <w:sz w:val="24"/>
    </w:rPr>
  </w:style>
  <w:style w:type="paragraph" w:customStyle="1" w:styleId="Pa17">
    <w:name w:val="Pa17"/>
    <w:basedOn w:val="Normal"/>
    <w:next w:val="Normal"/>
    <w:uiPriority w:val="99"/>
    <w:rsid w:val="00F91B89"/>
    <w:pPr>
      <w:autoSpaceDE w:val="0"/>
      <w:autoSpaceDN w:val="0"/>
      <w:adjustRightInd w:val="0"/>
      <w:spacing w:line="201" w:lineRule="atLeast"/>
    </w:pPr>
    <w:rPr>
      <w:rFonts w:ascii="ITC Franklin Gothic Std" w:eastAsia="Times New Roman" w:hAnsi="ITC Franklin Gothic Std"/>
      <w:bCs/>
    </w:rPr>
  </w:style>
  <w:style w:type="paragraph" w:customStyle="1" w:styleId="Pa15">
    <w:name w:val="Pa15"/>
    <w:basedOn w:val="Normal"/>
    <w:next w:val="Normal"/>
    <w:uiPriority w:val="99"/>
    <w:rsid w:val="00F91B89"/>
    <w:pPr>
      <w:autoSpaceDE w:val="0"/>
      <w:autoSpaceDN w:val="0"/>
      <w:adjustRightInd w:val="0"/>
      <w:spacing w:line="201" w:lineRule="atLeast"/>
    </w:pPr>
    <w:rPr>
      <w:rFonts w:ascii="ITC Franklin Gothic Std" w:eastAsia="Times New Roman" w:hAnsi="ITC Franklin Gothic Std"/>
      <w:bCs/>
    </w:rPr>
  </w:style>
  <w:style w:type="paragraph" w:styleId="PlainText">
    <w:name w:val="Plain Text"/>
    <w:basedOn w:val="Normal"/>
    <w:link w:val="PlainTextChar"/>
    <w:uiPriority w:val="99"/>
    <w:unhideWhenUsed/>
    <w:rsid w:val="00F91B89"/>
    <w:rPr>
      <w:rFonts w:ascii="Consolas" w:eastAsia="Calibri" w:hAnsi="Consolas"/>
      <w:bCs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1B89"/>
    <w:rPr>
      <w:rFonts w:ascii="Consolas" w:eastAsia="Calibri" w:hAnsi="Consolas" w:cs="Times New Roman"/>
      <w:sz w:val="21"/>
      <w:szCs w:val="21"/>
    </w:rPr>
  </w:style>
  <w:style w:type="character" w:styleId="IntenseReference">
    <w:name w:val="Intense Reference"/>
    <w:aliases w:val="Internal Table Text"/>
    <w:basedOn w:val="DefaultParagraphFont"/>
    <w:uiPriority w:val="32"/>
    <w:qFormat/>
    <w:rsid w:val="00551F6A"/>
    <w:rPr>
      <w:rFonts w:asciiTheme="majorHAnsi" w:hAnsiTheme="majorHAnsi"/>
      <w:b w:val="0"/>
      <w:bCs/>
      <w:caps w:val="0"/>
      <w:smallCaps w:val="0"/>
      <w:color w:val="auto"/>
      <w:spacing w:val="5"/>
      <w:sz w:val="18"/>
      <w:u w:val="none"/>
    </w:rPr>
  </w:style>
  <w:style w:type="character" w:customStyle="1" w:styleId="apple-tab-span">
    <w:name w:val="apple-tab-span"/>
    <w:basedOn w:val="DefaultParagraphFont"/>
    <w:rsid w:val="00F536DD"/>
  </w:style>
  <w:style w:type="paragraph" w:customStyle="1" w:styleId="EndNoteBibliographyTitle">
    <w:name w:val="EndNote Bibliography Title"/>
    <w:basedOn w:val="Normal"/>
    <w:rsid w:val="00DC4B45"/>
    <w:pPr>
      <w:jc w:val="center"/>
    </w:pPr>
  </w:style>
  <w:style w:type="paragraph" w:customStyle="1" w:styleId="EndNoteBibliography">
    <w:name w:val="EndNote Bibliography"/>
    <w:basedOn w:val="Normal"/>
    <w:rsid w:val="00DC4B45"/>
  </w:style>
  <w:style w:type="paragraph" w:customStyle="1" w:styleId="Headerfooter">
    <w:name w:val="Header/footer"/>
    <w:basedOn w:val="Normal"/>
    <w:qFormat/>
    <w:rsid w:val="00F0011E"/>
    <w:pPr>
      <w:jc w:val="right"/>
    </w:pPr>
    <w:rPr>
      <w:rFonts w:ascii="Verdana" w:hAnsi="Verdana"/>
    </w:rPr>
  </w:style>
  <w:style w:type="table" w:styleId="TableGrid">
    <w:name w:val="Table Grid"/>
    <w:basedOn w:val="TableNormal"/>
    <w:uiPriority w:val="59"/>
    <w:rsid w:val="0025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170837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rsid w:val="001708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E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9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E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E9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E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k/Library/Group%20Containers/UBF8T346G9.Office/User%20Content.localized/Templates.localized/scitovation_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9C2656-30CD-8447-B768-A99EDBD3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scitovation_base.dotx</Template>
  <TotalTime>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Patrick McMullen</dc:creator>
  <cp:lastModifiedBy>patrick</cp:lastModifiedBy>
  <cp:revision>3</cp:revision>
  <cp:lastPrinted>2016-02-11T16:36:00Z</cp:lastPrinted>
  <dcterms:created xsi:type="dcterms:W3CDTF">2020-09-17T22:01:00Z</dcterms:created>
  <dcterms:modified xsi:type="dcterms:W3CDTF">2020-09-17T17:09:15Z</dcterms:modified>
</cp:coreProperties>
</file>